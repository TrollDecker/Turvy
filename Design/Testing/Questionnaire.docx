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E56" w:rsidRPr="000D1E56" w:rsidRDefault="000D1E56" w:rsidP="000D1E56">
      <w:pPr>
        <w:spacing w:after="0" w:line="240" w:lineRule="auto"/>
        <w:jc w:val="center"/>
        <w:rPr>
          <w:b/>
          <w:u w:val="single"/>
        </w:rPr>
      </w:pPr>
      <w:proofErr w:type="spellStart"/>
      <w:r>
        <w:rPr>
          <w:b/>
          <w:u w:val="single"/>
        </w:rPr>
        <w:t>Turvy</w:t>
      </w:r>
      <w:proofErr w:type="spellEnd"/>
      <w:r>
        <w:rPr>
          <w:b/>
          <w:u w:val="single"/>
        </w:rPr>
        <w:t>: Player Questionnaire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Were the controls easy to understand? Yes/No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Were the controls easy to use? Yes/No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If you answered No to the above two questions, please specify your difficulties: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__________________________________________________________________________________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Did you understand the objective of the game? Yes/No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Did you understand the how you completed levels? Yes/No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Did you understand why you lost lives? Yes/No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Did you understand the various user interface elements (buttons, retries, timer etc.)? Yes/No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If you answered No to the above four questions, please specify your difficulties: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_________________________________________________________________________________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Did you encounter any game behaviour that you believe should not have occurred? Yes/No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 xml:space="preserve">If </w:t>
      </w:r>
      <w:proofErr w:type="gramStart"/>
      <w:r>
        <w:t>Yes</w:t>
      </w:r>
      <w:proofErr w:type="gramEnd"/>
      <w:r>
        <w:t>, please specify: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__________________________________________________________________________________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Did this behaviour impact your ability to play the game? Yes/No</w:t>
      </w:r>
      <w:bookmarkStart w:id="0" w:name="_GoBack"/>
      <w:bookmarkEnd w:id="0"/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 xml:space="preserve">If </w:t>
      </w:r>
      <w:proofErr w:type="gramStart"/>
      <w:r>
        <w:t>Yes</w:t>
      </w:r>
      <w:proofErr w:type="gramEnd"/>
      <w:r>
        <w:t>, please specify:</w:t>
      </w:r>
    </w:p>
    <w:p w:rsidR="000D1E56" w:rsidRDefault="000D1E56" w:rsidP="000D1E56">
      <w:pPr>
        <w:spacing w:after="0" w:line="240" w:lineRule="auto"/>
      </w:pPr>
    </w:p>
    <w:p w:rsidR="000D1E56" w:rsidRDefault="000D1E56" w:rsidP="000D1E56">
      <w:pPr>
        <w:spacing w:after="0" w:line="240" w:lineRule="auto"/>
      </w:pPr>
      <w:r>
        <w:t>__________________________________________________________________________________</w:t>
      </w:r>
    </w:p>
    <w:sectPr w:rsidR="000D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56"/>
    <w:rsid w:val="000D1E56"/>
    <w:rsid w:val="0064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AADC8-A61E-4DC4-8B69-6088ED31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E40344F9</Template>
  <TotalTime>13</TotalTime>
  <Pages>1</Pages>
  <Words>159</Words>
  <Characters>910</Characters>
  <Application>Microsoft Office Word</Application>
  <DocSecurity>0</DocSecurity>
  <Lines>7</Lines>
  <Paragraphs>2</Paragraphs>
  <ScaleCrop>false</ScaleCrop>
  <Company>HCFE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Humphreys</dc:creator>
  <cp:lastModifiedBy>Jonathan Humphreys</cp:lastModifiedBy>
  <cp:revision>2</cp:revision>
  <dcterms:created xsi:type="dcterms:W3CDTF">2014-05-20T13:58:00Z</dcterms:created>
  <dcterms:modified xsi:type="dcterms:W3CDTF">2014-05-20T14:11:00Z</dcterms:modified>
</cp:coreProperties>
</file>